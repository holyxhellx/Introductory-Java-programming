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8D7" w:rsidRDefault="00A443C7">
      <w:pPr>
        <w:rPr>
          <w:b/>
        </w:rPr>
      </w:pPr>
      <w:r>
        <w:rPr>
          <w:b/>
          <w:sz w:val="36"/>
        </w:rPr>
        <w:t>GUI exercise in Java</w:t>
      </w:r>
      <w:r w:rsidR="00C268D7">
        <w:rPr>
          <w:b/>
          <w:sz w:val="36"/>
        </w:rPr>
        <w:t xml:space="preserve"> </w:t>
      </w:r>
    </w:p>
    <w:p w:rsidR="00C268D7" w:rsidRDefault="001074FE">
      <w:r>
        <w:t>Søren Lauesen 0</w:t>
      </w:r>
      <w:r w:rsidR="00686863">
        <w:t>4</w:t>
      </w:r>
      <w:r>
        <w:t>-12-2015</w:t>
      </w:r>
    </w:p>
    <w:p w:rsidR="001074FE" w:rsidRDefault="001074FE"/>
    <w:p w:rsidR="001074FE" w:rsidRDefault="001074FE"/>
    <w:p w:rsidR="007A619F" w:rsidRDefault="00DA5E7C" w:rsidP="007A619F">
      <w:r>
        <w:t>Write a Java program that shows this Form (</w:t>
      </w:r>
      <w:r w:rsidRPr="001074FE">
        <w:rPr>
          <w:i/>
        </w:rPr>
        <w:t>Stage</w:t>
      </w:r>
      <w:r w:rsidR="001074FE">
        <w:t xml:space="preserve"> in Javanese</w:t>
      </w:r>
      <w:r>
        <w:t>):</w:t>
      </w:r>
    </w:p>
    <w:p w:rsidR="00DA5E7C" w:rsidRDefault="00DA5E7C" w:rsidP="007A619F"/>
    <w:p w:rsidR="00F75535" w:rsidRDefault="00F75535" w:rsidP="007A619F">
      <w:r w:rsidRPr="00F75535">
        <w:rPr>
          <w:noProof/>
          <w:lang w:val="da-DK" w:eastAsia="da-D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2540</wp:posOffset>
            </wp:positionV>
            <wp:extent cx="2809875" cy="11493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950" w:rsidRDefault="00583950" w:rsidP="003B101F"/>
    <w:p w:rsidR="00A35A01" w:rsidRDefault="00DA5E7C" w:rsidP="003B101F">
      <w:r>
        <w:t xml:space="preserve">There is a button labeled </w:t>
      </w:r>
      <w:r>
        <w:rPr>
          <w:i/>
        </w:rPr>
        <w:t>Move 10 down</w:t>
      </w:r>
      <w:r>
        <w:t xml:space="preserve"> and an array of circles, alternating blue and red.</w:t>
      </w:r>
    </w:p>
    <w:p w:rsidR="00DA5E7C" w:rsidRDefault="00DA5E7C" w:rsidP="003B101F"/>
    <w:p w:rsidR="00F75535" w:rsidRDefault="00F75535" w:rsidP="00F75535">
      <w:pPr>
        <w:pStyle w:val="ListParagraph"/>
        <w:numPr>
          <w:ilvl w:val="0"/>
          <w:numId w:val="30"/>
        </w:numPr>
      </w:pPr>
      <w:r>
        <w:t xml:space="preserve">When you click a circle, it will </w:t>
      </w:r>
      <w:r w:rsidR="00A965D1">
        <w:t>print</w:t>
      </w:r>
      <w:r>
        <w:t xml:space="preserve"> on </w:t>
      </w:r>
      <w:proofErr w:type="spellStart"/>
      <w:r>
        <w:t>System.out</w:t>
      </w:r>
      <w:proofErr w:type="spellEnd"/>
      <w:r>
        <w:t xml:space="preserve">: </w:t>
      </w:r>
      <w:r w:rsidRPr="00F75535">
        <w:rPr>
          <w:i/>
        </w:rPr>
        <w:t>I am 0</w:t>
      </w:r>
      <w:r>
        <w:t xml:space="preserve"> (or 1, 2 . . .)</w:t>
      </w:r>
    </w:p>
    <w:p w:rsidR="00F75535" w:rsidRDefault="00F75535" w:rsidP="00F75535"/>
    <w:p w:rsidR="00DA5E7C" w:rsidRPr="00DA5E7C" w:rsidRDefault="00DA5E7C" w:rsidP="00F75535">
      <w:pPr>
        <w:pStyle w:val="ListParagraph"/>
        <w:numPr>
          <w:ilvl w:val="0"/>
          <w:numId w:val="30"/>
        </w:numPr>
      </w:pPr>
      <w:r>
        <w:t xml:space="preserve">When you click the button, </w:t>
      </w:r>
      <w:r w:rsidR="00F75535">
        <w:t>circle 0 will move 10 pixels down.</w:t>
      </w:r>
    </w:p>
    <w:p w:rsidR="00DA5E7C" w:rsidRDefault="00DA5E7C" w:rsidP="003B101F"/>
    <w:p w:rsidR="00F75535" w:rsidRDefault="00F75535" w:rsidP="003B101F"/>
    <w:p w:rsidR="00F75535" w:rsidRDefault="00F75535" w:rsidP="00F75535">
      <w:pPr>
        <w:pStyle w:val="Header"/>
      </w:pPr>
      <w:r>
        <w:t>Hints</w:t>
      </w:r>
    </w:p>
    <w:p w:rsidR="00F75535" w:rsidRPr="007E1B7B" w:rsidRDefault="00F75535" w:rsidP="00F75535"/>
    <w:p w:rsidR="00F75535" w:rsidRDefault="001074FE" w:rsidP="00F75535">
      <w:pPr>
        <w:pStyle w:val="ListParagraph"/>
        <w:numPr>
          <w:ilvl w:val="0"/>
          <w:numId w:val="29"/>
        </w:numPr>
        <w:spacing w:after="100"/>
        <w:ind w:left="357" w:hanging="357"/>
        <w:contextualSpacing w:val="0"/>
      </w:pPr>
      <w:r>
        <w:t>With NetBeans, c</w:t>
      </w:r>
      <w:r w:rsidR="00F75535">
        <w:t xml:space="preserve">reate a project of type </w:t>
      </w:r>
      <w:proofErr w:type="spellStart"/>
      <w:r w:rsidR="00F75535">
        <w:t>JavaFX</w:t>
      </w:r>
      <w:proofErr w:type="spellEnd"/>
      <w:r w:rsidR="00F75535">
        <w:t xml:space="preserve">. </w:t>
      </w:r>
    </w:p>
    <w:p w:rsidR="00F75535" w:rsidRDefault="00F75535" w:rsidP="00F75535">
      <w:pPr>
        <w:pStyle w:val="ListParagraph"/>
        <w:numPr>
          <w:ilvl w:val="0"/>
          <w:numId w:val="29"/>
        </w:numPr>
        <w:spacing w:after="100"/>
        <w:ind w:left="357" w:hanging="357"/>
        <w:contextualSpacing w:val="0"/>
      </w:pPr>
      <w:r>
        <w:t xml:space="preserve">The </w:t>
      </w:r>
      <w:proofErr w:type="spellStart"/>
      <w:r>
        <w:t>JavaFX</w:t>
      </w:r>
      <w:proofErr w:type="spellEnd"/>
      <w:r>
        <w:t xml:space="preserve"> project has a </w:t>
      </w:r>
      <w:r w:rsidRPr="003B78EA">
        <w:rPr>
          <w:i/>
        </w:rPr>
        <w:t>start</w:t>
      </w:r>
      <w:r>
        <w:t xml:space="preserve"> method that contains code for creating a </w:t>
      </w:r>
      <w:r w:rsidRPr="00F75535">
        <w:rPr>
          <w:i/>
        </w:rPr>
        <w:t>scene</w:t>
      </w:r>
      <w:r>
        <w:t xml:space="preserve">, a root </w:t>
      </w:r>
      <w:proofErr w:type="spellStart"/>
      <w:r w:rsidRPr="00A965D1">
        <w:rPr>
          <w:i/>
        </w:rPr>
        <w:t>StackPane</w:t>
      </w:r>
      <w:proofErr w:type="spellEnd"/>
      <w:r>
        <w:t xml:space="preserve"> and a button</w:t>
      </w:r>
      <w:r w:rsidR="00A965D1">
        <w:t xml:space="preserve"> attached to the pane</w:t>
      </w:r>
      <w:r>
        <w:t xml:space="preserve">. Try to run it. It should show a Form with a Hello World button at the center. Try to click it. If it doesn't </w:t>
      </w:r>
      <w:r w:rsidR="00A965D1">
        <w:t xml:space="preserve">print anything on </w:t>
      </w:r>
      <w:r w:rsidR="00A965D1" w:rsidRPr="00A965D1">
        <w:rPr>
          <w:i/>
        </w:rPr>
        <w:t>out</w:t>
      </w:r>
      <w:r>
        <w:t>, there is something wrong with your Java/</w:t>
      </w:r>
      <w:proofErr w:type="spellStart"/>
      <w:r>
        <w:t>Netbeans</w:t>
      </w:r>
      <w:proofErr w:type="spellEnd"/>
      <w:r>
        <w:t>/</w:t>
      </w:r>
      <w:proofErr w:type="spellStart"/>
      <w:r>
        <w:t>JDK</w:t>
      </w:r>
      <w:proofErr w:type="spellEnd"/>
      <w:r>
        <w:t xml:space="preserve"> installation.</w:t>
      </w:r>
    </w:p>
    <w:p w:rsidR="00F75535" w:rsidRDefault="00F75535" w:rsidP="00F75535">
      <w:pPr>
        <w:pStyle w:val="ListParagraph"/>
        <w:numPr>
          <w:ilvl w:val="0"/>
          <w:numId w:val="29"/>
        </w:numPr>
        <w:spacing w:after="100"/>
        <w:ind w:left="357" w:hanging="357"/>
        <w:contextualSpacing w:val="0"/>
      </w:pPr>
      <w:r>
        <w:t xml:space="preserve">Change the </w:t>
      </w:r>
      <w:proofErr w:type="spellStart"/>
      <w:r>
        <w:t>StackPane</w:t>
      </w:r>
      <w:proofErr w:type="spellEnd"/>
      <w:r>
        <w:t xml:space="preserve"> to a simple Pane. </w:t>
      </w:r>
      <w:r w:rsidR="007C4137" w:rsidRPr="007C4137">
        <w:rPr>
          <w:b/>
        </w:rPr>
        <w:t>Try it.</w:t>
      </w:r>
      <w:r w:rsidR="007C4137">
        <w:t xml:space="preserve"> It makes the button move to the top-left corner. Why? </w:t>
      </w:r>
      <w:r>
        <w:t xml:space="preserve">The simple Pane allows you to </w:t>
      </w:r>
      <w:r w:rsidR="007C4137">
        <w:t>define</w:t>
      </w:r>
      <w:r>
        <w:t xml:space="preserve"> the X-Y positions of the visual components. </w:t>
      </w:r>
      <w:r w:rsidR="007C4137">
        <w:t>The</w:t>
      </w:r>
      <w:r w:rsidR="00A965D1">
        <w:t xml:space="preserve"> default X-Y</w:t>
      </w:r>
      <w:r w:rsidR="007C4137">
        <w:t xml:space="preserve"> of the Button</w:t>
      </w:r>
      <w:r w:rsidR="00A965D1">
        <w:t xml:space="preserve"> is 0, 0.</w:t>
      </w:r>
      <w:r w:rsidR="007C4137">
        <w:t xml:space="preserve"> So it moves to the top-left. </w:t>
      </w:r>
    </w:p>
    <w:p w:rsidR="001A6339" w:rsidRDefault="00A965D1" w:rsidP="00F75535">
      <w:pPr>
        <w:pStyle w:val="ListParagraph"/>
        <w:numPr>
          <w:ilvl w:val="0"/>
          <w:numId w:val="29"/>
        </w:numPr>
        <w:spacing w:after="100"/>
        <w:ind w:left="357" w:hanging="357"/>
        <w:contextualSpacing w:val="0"/>
      </w:pPr>
      <w:r>
        <w:t>Now declare an array of 5 Circle</w:t>
      </w:r>
      <w:r w:rsidR="00686863">
        <w:t xml:space="preserve"> </w:t>
      </w:r>
      <w:r>
        <w:t>s</w:t>
      </w:r>
      <w:r w:rsidR="00686863">
        <w:t>hapes</w:t>
      </w:r>
      <w:r>
        <w:t xml:space="preserve">. </w:t>
      </w:r>
      <w:r w:rsidR="002435AE">
        <w:br/>
      </w:r>
      <w:r w:rsidR="002435AE">
        <w:rPr>
          <w:b/>
        </w:rPr>
        <w:t xml:space="preserve">Warning: </w:t>
      </w:r>
      <w:r w:rsidR="007C4137">
        <w:t xml:space="preserve">NetBeans </w:t>
      </w:r>
      <w:r w:rsidR="002435AE">
        <w:t>can</w:t>
      </w:r>
      <w:r w:rsidR="007C4137">
        <w:t xml:space="preserve"> suggest that you import a Circle</w:t>
      </w:r>
      <w:r w:rsidR="00CB7D9D">
        <w:t xml:space="preserve"> file</w:t>
      </w:r>
      <w:r w:rsidR="007C4137">
        <w:t xml:space="preserve">. Do so, but make sure you import a </w:t>
      </w:r>
      <w:proofErr w:type="spellStart"/>
      <w:r w:rsidR="007C4137">
        <w:t>javaFX</w:t>
      </w:r>
      <w:proofErr w:type="spellEnd"/>
      <w:r w:rsidR="007C4137">
        <w:t xml:space="preserve"> file, not a </w:t>
      </w:r>
      <w:proofErr w:type="spellStart"/>
      <w:r w:rsidR="007C4137">
        <w:t>javaAWT</w:t>
      </w:r>
      <w:proofErr w:type="spellEnd"/>
      <w:r w:rsidR="007C4137">
        <w:t>.</w:t>
      </w:r>
    </w:p>
    <w:p w:rsidR="00A965D1" w:rsidRDefault="002435AE" w:rsidP="001074FE">
      <w:pPr>
        <w:pStyle w:val="ListParagraph"/>
        <w:numPr>
          <w:ilvl w:val="0"/>
          <w:numId w:val="29"/>
        </w:numPr>
        <w:spacing w:after="100"/>
        <w:contextualSpacing w:val="0"/>
      </w:pPr>
      <w:r>
        <w:t>Make</w:t>
      </w:r>
      <w:r w:rsidR="00A965D1">
        <w:t xml:space="preserve"> a </w:t>
      </w:r>
      <w:r w:rsidR="00A965D1" w:rsidRPr="001074FE">
        <w:rPr>
          <w:i/>
        </w:rPr>
        <w:t>for</w:t>
      </w:r>
      <w:r w:rsidR="0080677C" w:rsidRPr="001074FE">
        <w:rPr>
          <w:i/>
        </w:rPr>
        <w:t>( j</w:t>
      </w:r>
      <w:r w:rsidR="00A965D1" w:rsidRPr="001074FE">
        <w:rPr>
          <w:i/>
        </w:rPr>
        <w:t>=0 . . .)</w:t>
      </w:r>
      <w:r w:rsidR="00A965D1">
        <w:t xml:space="preserve"> loop</w:t>
      </w:r>
      <w:r>
        <w:t>. Inside the loop</w:t>
      </w:r>
      <w:r w:rsidR="00A965D1">
        <w:t xml:space="preserve">, create a Circle shape in the same way as the button is created. </w:t>
      </w:r>
      <w:r w:rsidR="001A6339">
        <w:t>Let the array element refer to the circle. Add</w:t>
      </w:r>
      <w:r w:rsidR="00A965D1">
        <w:t xml:space="preserve"> </w:t>
      </w:r>
      <w:r w:rsidR="001074FE">
        <w:t>the circle</w:t>
      </w:r>
      <w:r w:rsidR="00A965D1">
        <w:t xml:space="preserve"> to the </w:t>
      </w:r>
      <w:r w:rsidR="001A6339">
        <w:t xml:space="preserve">root pane </w:t>
      </w:r>
      <w:r w:rsidR="001074FE">
        <w:t>with</w:t>
      </w:r>
      <w:r w:rsidR="001074FE">
        <w:br/>
      </w:r>
      <w:r w:rsidR="001074FE">
        <w:tab/>
      </w:r>
      <w:r w:rsidR="001074FE">
        <w:tab/>
      </w:r>
      <w:proofErr w:type="spellStart"/>
      <w:r w:rsidR="001074FE" w:rsidRPr="001074FE">
        <w:t>getChildren</w:t>
      </w:r>
      <w:proofErr w:type="spellEnd"/>
      <w:r w:rsidR="001074FE" w:rsidRPr="001074FE">
        <w:t>().add</w:t>
      </w:r>
      <w:r w:rsidR="001074FE">
        <w:br/>
      </w:r>
      <w:r w:rsidR="001A6339">
        <w:t>in the same way as the button.</w:t>
      </w:r>
      <w:r w:rsidR="00A965D1">
        <w:t xml:space="preserve"> </w:t>
      </w:r>
    </w:p>
    <w:p w:rsidR="001A6339" w:rsidRDefault="001A6339" w:rsidP="00F75535">
      <w:pPr>
        <w:pStyle w:val="ListParagraph"/>
        <w:numPr>
          <w:ilvl w:val="0"/>
          <w:numId w:val="29"/>
        </w:numPr>
        <w:spacing w:after="100"/>
        <w:ind w:left="357" w:hanging="357"/>
        <w:contextualSpacing w:val="0"/>
      </w:pPr>
      <w:r>
        <w:t xml:space="preserve">Set the </w:t>
      </w:r>
      <w:proofErr w:type="spellStart"/>
      <w:r w:rsidR="002435AE">
        <w:t>center</w:t>
      </w:r>
      <w:r>
        <w:t>X</w:t>
      </w:r>
      <w:proofErr w:type="spellEnd"/>
      <w:r>
        <w:t xml:space="preserve"> and </w:t>
      </w:r>
      <w:proofErr w:type="spellStart"/>
      <w:r w:rsidR="002435AE">
        <w:t>center</w:t>
      </w:r>
      <w:r>
        <w:t>Y</w:t>
      </w:r>
      <w:proofErr w:type="spellEnd"/>
      <w:r>
        <w:t xml:space="preserve"> position of the Circles. The Y position is constant and the X p</w:t>
      </w:r>
      <w:r w:rsidR="0080677C">
        <w:t xml:space="preserve">osition is calculated based on </w:t>
      </w:r>
      <w:r w:rsidR="0080677C" w:rsidRPr="001074FE">
        <w:rPr>
          <w:i/>
        </w:rPr>
        <w:t>j</w:t>
      </w:r>
      <w:r>
        <w:t xml:space="preserve">. You can either set the position with setters (see below) or use a circle constructor that has </w:t>
      </w:r>
      <w:proofErr w:type="spellStart"/>
      <w:r w:rsidR="001074FE">
        <w:t>center</w:t>
      </w:r>
      <w:r>
        <w:t>X</w:t>
      </w:r>
      <w:proofErr w:type="spellEnd"/>
      <w:r>
        <w:t xml:space="preserve"> and </w:t>
      </w:r>
      <w:proofErr w:type="spellStart"/>
      <w:r w:rsidR="001074FE">
        <w:t>center</w:t>
      </w:r>
      <w:r>
        <w:t>Y</w:t>
      </w:r>
      <w:proofErr w:type="spellEnd"/>
      <w:r>
        <w:t xml:space="preserve"> as parameters.</w:t>
      </w:r>
    </w:p>
    <w:p w:rsidR="001A6339" w:rsidRDefault="001A6339" w:rsidP="00F75535">
      <w:pPr>
        <w:pStyle w:val="ListParagraph"/>
        <w:numPr>
          <w:ilvl w:val="0"/>
          <w:numId w:val="29"/>
        </w:numPr>
        <w:spacing w:after="100"/>
        <w:ind w:left="357" w:hanging="357"/>
        <w:contextualSpacing w:val="0"/>
      </w:pPr>
      <w:r>
        <w:t>Try it out.</w:t>
      </w:r>
      <w:r w:rsidR="007C4137">
        <w:t xml:space="preserve"> If you don't see any circles</w:t>
      </w:r>
      <w:r w:rsidR="002435AE">
        <w:t>,</w:t>
      </w:r>
      <w:r w:rsidR="007C4137">
        <w:t xml:space="preserve"> it may be because you have imported</w:t>
      </w:r>
      <w:r w:rsidR="002435AE">
        <w:t xml:space="preserve"> a </w:t>
      </w:r>
      <w:proofErr w:type="spellStart"/>
      <w:r w:rsidR="002435AE">
        <w:t>javaAWT</w:t>
      </w:r>
      <w:proofErr w:type="spellEnd"/>
      <w:r w:rsidR="002435AE">
        <w:t xml:space="preserve"> file rather than a </w:t>
      </w:r>
      <w:proofErr w:type="spellStart"/>
      <w:r w:rsidR="002435AE">
        <w:t>javaFX</w:t>
      </w:r>
      <w:proofErr w:type="spellEnd"/>
      <w:r w:rsidR="002435AE">
        <w:t xml:space="preserve"> file. The </w:t>
      </w:r>
      <w:proofErr w:type="spellStart"/>
      <w:r w:rsidR="002435AE">
        <w:t>javaAWT</w:t>
      </w:r>
      <w:proofErr w:type="spellEnd"/>
      <w:r w:rsidR="002435AE">
        <w:t xml:space="preserve"> file doesn't show anything in a </w:t>
      </w:r>
      <w:proofErr w:type="spellStart"/>
      <w:r w:rsidR="002435AE">
        <w:t>JavaFX</w:t>
      </w:r>
      <w:proofErr w:type="spellEnd"/>
      <w:r w:rsidR="002435AE">
        <w:t xml:space="preserve"> project. </w:t>
      </w:r>
      <w:r w:rsidR="00CB7D9D">
        <w:t xml:space="preserve">It may also be because you set the position wrongly or forgot to add the circle to the </w:t>
      </w:r>
      <w:r w:rsidR="00CB7D9D">
        <w:rPr>
          <w:i/>
        </w:rPr>
        <w:t>root.</w:t>
      </w:r>
    </w:p>
    <w:p w:rsidR="001A6339" w:rsidRDefault="001A6339" w:rsidP="00CB7D9D">
      <w:pPr>
        <w:pStyle w:val="ListParagraph"/>
        <w:numPr>
          <w:ilvl w:val="0"/>
          <w:numId w:val="29"/>
        </w:numPr>
        <w:spacing w:after="100"/>
        <w:ind w:left="357" w:hanging="357"/>
        <w:contextualSpacing w:val="0"/>
      </w:pPr>
      <w:r>
        <w:t>Set the border color and fill color of the circles (see setters below). The fill color must</w:t>
      </w:r>
      <w:r w:rsidR="0080677C">
        <w:t xml:space="preserve"> depend on </w:t>
      </w:r>
      <w:r w:rsidR="0080677C" w:rsidRPr="00CB7D9D">
        <w:rPr>
          <w:i/>
        </w:rPr>
        <w:t>j</w:t>
      </w:r>
      <w:r>
        <w:t>.</w:t>
      </w:r>
      <w:r w:rsidR="00CB7D9D">
        <w:br/>
      </w:r>
    </w:p>
    <w:p w:rsidR="00F75535" w:rsidRDefault="004D1971" w:rsidP="00155683">
      <w:pPr>
        <w:pStyle w:val="ListParagraph"/>
        <w:numPr>
          <w:ilvl w:val="0"/>
          <w:numId w:val="29"/>
        </w:numPr>
        <w:spacing w:after="100"/>
        <w:ind w:left="357" w:hanging="357"/>
        <w:contextualSpacing w:val="0"/>
      </w:pPr>
      <w:r>
        <w:lastRenderedPageBreak/>
        <w:t xml:space="preserve">Change the event handler of the Button so that it doesn't print anything, but </w:t>
      </w:r>
      <w:r w:rsidR="001074FE">
        <w:t>increases the Y</w:t>
      </w:r>
      <w:r>
        <w:t>-</w:t>
      </w:r>
      <w:proofErr w:type="spellStart"/>
      <w:r>
        <w:t>pos</w:t>
      </w:r>
      <w:proofErr w:type="spellEnd"/>
      <w:r>
        <w:t xml:space="preserve"> of the first circle</w:t>
      </w:r>
      <w:r w:rsidR="00CB7D9D">
        <w:t xml:space="preserve"> using the getters and setters for </w:t>
      </w:r>
      <w:proofErr w:type="spellStart"/>
      <w:r w:rsidR="00CB7D9D">
        <w:t>CenterY</w:t>
      </w:r>
      <w:proofErr w:type="spellEnd"/>
      <w:r w:rsidR="00F75535">
        <w:t>.</w:t>
      </w:r>
      <w:r>
        <w:t xml:space="preserve"> </w:t>
      </w:r>
      <w:r w:rsidRPr="00CB7D9D">
        <w:rPr>
          <w:b/>
        </w:rPr>
        <w:t>Try it out</w:t>
      </w:r>
      <w:r>
        <w:t>.</w:t>
      </w:r>
    </w:p>
    <w:p w:rsidR="004D1971" w:rsidRDefault="004D1971" w:rsidP="00CB7D9D">
      <w:pPr>
        <w:rPr>
          <w:noProof/>
        </w:rPr>
      </w:pPr>
      <w:r>
        <w:t>Now attach an event handler to each Circle. In lambda notation it will look like this:</w:t>
      </w:r>
      <w:r>
        <w:br/>
      </w:r>
      <w:bookmarkStart w:id="0" w:name="_GoBack"/>
      <w:bookmarkEnd w:id="0"/>
      <w:r>
        <w:br/>
      </w:r>
      <w:r>
        <w:rPr>
          <w:noProof/>
        </w:rPr>
        <w:t xml:space="preserve">    </w:t>
      </w:r>
      <w:r w:rsidR="00CB7D9D">
        <w:rPr>
          <w:noProof/>
        </w:rPr>
        <w:tab/>
      </w:r>
      <w:r>
        <w:rPr>
          <w:noProof/>
        </w:rPr>
        <w:t>circle.setOnMouseClicked(</w:t>
      </w:r>
      <w:r w:rsidR="00155683">
        <w:rPr>
          <w:noProof/>
        </w:rPr>
        <w:t xml:space="preserve"> </w:t>
      </w:r>
      <w:r>
        <w:rPr>
          <w:noProof/>
        </w:rPr>
        <w:t xml:space="preserve">e -&gt; { </w:t>
      </w:r>
      <w:r w:rsidRPr="006F0819">
        <w:rPr>
          <w:noProof/>
        </w:rPr>
        <w:t>// Attach the event handler.</w:t>
      </w:r>
    </w:p>
    <w:p w:rsidR="004D1971" w:rsidRDefault="004D1971" w:rsidP="004D1971">
      <w:pPr>
        <w:rPr>
          <w:noProof/>
        </w:rPr>
      </w:pPr>
      <w:r>
        <w:rPr>
          <w:noProof/>
        </w:rPr>
        <w:t xml:space="preserve">             </w:t>
      </w:r>
      <w:r w:rsidR="00CB7D9D">
        <w:rPr>
          <w:noProof/>
        </w:rPr>
        <w:t xml:space="preserve">    </w:t>
      </w:r>
      <w:r>
        <w:rPr>
          <w:noProof/>
        </w:rPr>
        <w:t>System.out.println("I am " + ???);</w:t>
      </w:r>
    </w:p>
    <w:p w:rsidR="004D1971" w:rsidRDefault="00CB7D9D" w:rsidP="00CB7D9D">
      <w:pPr>
        <w:rPr>
          <w:noProof/>
        </w:rPr>
      </w:pPr>
      <w:r>
        <w:rPr>
          <w:noProof/>
        </w:rPr>
        <w:t xml:space="preserve">         </w:t>
      </w:r>
      <w:r>
        <w:rPr>
          <w:noProof/>
        </w:rPr>
        <w:tab/>
      </w:r>
      <w:r w:rsidR="004D1971">
        <w:rPr>
          <w:noProof/>
        </w:rPr>
        <w:t>});</w:t>
      </w:r>
      <w:r w:rsidR="004D1971">
        <w:rPr>
          <w:noProof/>
        </w:rPr>
        <w:br/>
      </w:r>
    </w:p>
    <w:p w:rsidR="00F75535" w:rsidRDefault="0080677C" w:rsidP="00F75535">
      <w:pPr>
        <w:pStyle w:val="ListParagraph"/>
        <w:numPr>
          <w:ilvl w:val="0"/>
          <w:numId w:val="29"/>
        </w:numPr>
        <w:spacing w:after="100"/>
        <w:contextualSpacing w:val="0"/>
      </w:pPr>
      <w:r>
        <w:t>But h</w:t>
      </w:r>
      <w:r w:rsidR="004D1971">
        <w:t>ow does the circle know its own number?</w:t>
      </w:r>
      <w:r>
        <w:t xml:space="preserve"> You cannot just write </w:t>
      </w:r>
      <w:r>
        <w:rPr>
          <w:i/>
        </w:rPr>
        <w:t>j</w:t>
      </w:r>
      <w:r>
        <w:t xml:space="preserve">. At run time the event handler has no access to </w:t>
      </w:r>
      <w:r>
        <w:rPr>
          <w:i/>
        </w:rPr>
        <w:t>j</w:t>
      </w:r>
      <w:r>
        <w:t xml:space="preserve">. The for loop was executed long ago. The trick is to use a </w:t>
      </w:r>
      <w:r w:rsidR="00C102AA">
        <w:t xml:space="preserve">field in </w:t>
      </w:r>
      <w:r>
        <w:t xml:space="preserve">Circle called </w:t>
      </w:r>
      <w:proofErr w:type="spellStart"/>
      <w:r>
        <w:t>UserData</w:t>
      </w:r>
      <w:proofErr w:type="spellEnd"/>
      <w:r>
        <w:t xml:space="preserve">. It can be any object or simple value. We can save the </w:t>
      </w:r>
      <w:r>
        <w:rPr>
          <w:i/>
        </w:rPr>
        <w:t>j</w:t>
      </w:r>
      <w:r>
        <w:t xml:space="preserve"> value there and the Circle's event handler can find its own </w:t>
      </w:r>
      <w:r>
        <w:rPr>
          <w:i/>
        </w:rPr>
        <w:t>j</w:t>
      </w:r>
      <w:r>
        <w:t xml:space="preserve"> there. The code looks like this:</w:t>
      </w:r>
    </w:p>
    <w:p w:rsidR="00F75535" w:rsidRDefault="00F75535" w:rsidP="00F75535">
      <w:pPr>
        <w:rPr>
          <w:noProof/>
        </w:rPr>
      </w:pPr>
      <w:r>
        <w:t xml:space="preserve">    </w:t>
      </w:r>
      <w:r>
        <w:rPr>
          <w:noProof/>
        </w:rPr>
        <w:t xml:space="preserve">        </w:t>
      </w:r>
      <w:r w:rsidR="0080677C">
        <w:rPr>
          <w:noProof/>
        </w:rPr>
        <w:t>circle</w:t>
      </w:r>
      <w:r>
        <w:rPr>
          <w:noProof/>
        </w:rPr>
        <w:t>.setUserData(</w:t>
      </w:r>
      <w:r w:rsidR="0080677C">
        <w:rPr>
          <w:noProof/>
        </w:rPr>
        <w:t>j</w:t>
      </w:r>
      <w:r w:rsidR="00C102AA">
        <w:rPr>
          <w:noProof/>
        </w:rPr>
        <w:t>); // Allow</w:t>
      </w:r>
      <w:r>
        <w:rPr>
          <w:noProof/>
        </w:rPr>
        <w:t xml:space="preserve"> </w:t>
      </w:r>
      <w:r w:rsidR="0080677C">
        <w:rPr>
          <w:noProof/>
        </w:rPr>
        <w:t xml:space="preserve">the event handler to get its own </w:t>
      </w:r>
      <w:r w:rsidR="0080677C">
        <w:rPr>
          <w:i/>
          <w:noProof/>
        </w:rPr>
        <w:t>j</w:t>
      </w:r>
      <w:r>
        <w:rPr>
          <w:noProof/>
        </w:rPr>
        <w:t>.</w:t>
      </w:r>
    </w:p>
    <w:p w:rsidR="00F75535" w:rsidRDefault="00F75535" w:rsidP="00F75535">
      <w:pPr>
        <w:rPr>
          <w:noProof/>
        </w:rPr>
      </w:pPr>
      <w:r>
        <w:rPr>
          <w:noProof/>
        </w:rPr>
        <w:t xml:space="preserve">        </w:t>
      </w:r>
      <w:r w:rsidR="00155683">
        <w:rPr>
          <w:noProof/>
        </w:rPr>
        <w:t xml:space="preserve">    </w:t>
      </w:r>
      <w:r w:rsidR="0080677C">
        <w:rPr>
          <w:noProof/>
        </w:rPr>
        <w:t>circle</w:t>
      </w:r>
      <w:r>
        <w:rPr>
          <w:noProof/>
        </w:rPr>
        <w:t xml:space="preserve">.setOnMouseClicked(e -&gt; { </w:t>
      </w:r>
      <w:r w:rsidRPr="006F0819">
        <w:rPr>
          <w:noProof/>
        </w:rPr>
        <w:t>// Attach the event handler.</w:t>
      </w:r>
    </w:p>
    <w:p w:rsidR="0080677C" w:rsidRPr="00C102AA" w:rsidRDefault="00F75535" w:rsidP="0080677C">
      <w:pPr>
        <w:rPr>
          <w:noProof/>
        </w:rPr>
      </w:pPr>
      <w:r>
        <w:rPr>
          <w:noProof/>
        </w:rPr>
        <w:t xml:space="preserve">            </w:t>
      </w:r>
      <w:r w:rsidR="00155683">
        <w:rPr>
          <w:noProof/>
        </w:rPr>
        <w:t xml:space="preserve">    </w:t>
      </w:r>
      <w:r w:rsidR="0080677C">
        <w:rPr>
          <w:noProof/>
        </w:rPr>
        <w:t xml:space="preserve">System.out.println("I am " + </w:t>
      </w:r>
      <w:r w:rsidR="00155683">
        <w:rPr>
          <w:noProof/>
        </w:rPr>
        <w:t>circle.getUserData()</w:t>
      </w:r>
      <w:r w:rsidR="0080677C">
        <w:rPr>
          <w:noProof/>
        </w:rPr>
        <w:t>);</w:t>
      </w:r>
      <w:r w:rsidR="00C102AA">
        <w:rPr>
          <w:noProof/>
        </w:rPr>
        <w:t xml:space="preserve"> // Find the </w:t>
      </w:r>
      <w:r w:rsidR="00C102AA">
        <w:rPr>
          <w:i/>
          <w:noProof/>
        </w:rPr>
        <w:t>j</w:t>
      </w:r>
      <w:r w:rsidR="00C102AA">
        <w:rPr>
          <w:noProof/>
        </w:rPr>
        <w:t xml:space="preserve"> in UserData.</w:t>
      </w:r>
    </w:p>
    <w:p w:rsidR="00F75535" w:rsidRDefault="00F75535" w:rsidP="0080677C">
      <w:pPr>
        <w:rPr>
          <w:noProof/>
        </w:rPr>
      </w:pPr>
      <w:r>
        <w:rPr>
          <w:noProof/>
        </w:rPr>
        <w:t xml:space="preserve">        </w:t>
      </w:r>
      <w:r w:rsidR="00155683">
        <w:rPr>
          <w:noProof/>
        </w:rPr>
        <w:t xml:space="preserve">    </w:t>
      </w:r>
      <w:r>
        <w:rPr>
          <w:noProof/>
        </w:rPr>
        <w:t>});</w:t>
      </w:r>
    </w:p>
    <w:p w:rsidR="00F75535" w:rsidRPr="007E1B7B" w:rsidRDefault="00F75535" w:rsidP="00F75535">
      <w:pPr>
        <w:rPr>
          <w:noProof/>
        </w:rPr>
      </w:pPr>
      <w:r>
        <w:rPr>
          <w:noProof/>
        </w:rPr>
        <w:t xml:space="preserve">    }</w:t>
      </w:r>
    </w:p>
    <w:p w:rsidR="00F75535" w:rsidRDefault="00F75535" w:rsidP="00F75535"/>
    <w:p w:rsidR="00F75535" w:rsidRDefault="00F75535" w:rsidP="00F75535">
      <w:pPr>
        <w:pStyle w:val="ListParagraph"/>
        <w:numPr>
          <w:ilvl w:val="0"/>
          <w:numId w:val="29"/>
        </w:numPr>
        <w:spacing w:after="100"/>
        <w:ind w:left="357" w:hanging="357"/>
        <w:contextualSpacing w:val="0"/>
      </w:pPr>
      <w:r>
        <w:t xml:space="preserve">When creating </w:t>
      </w:r>
      <w:r w:rsidR="00155683">
        <w:t>a Circle or another</w:t>
      </w:r>
      <w:r>
        <w:t xml:space="preserve"> Shape, you will need to set various fields/properties of the Shape. There are a lot to choose from. </w:t>
      </w:r>
      <w:r w:rsidR="002435AE">
        <w:t xml:space="preserve">Unfortunately, few of them work for any Shape. </w:t>
      </w:r>
      <w:r>
        <w:t xml:space="preserve">The most important </w:t>
      </w:r>
      <w:r w:rsidR="002435AE">
        <w:t>ones</w:t>
      </w:r>
      <w:r>
        <w:t xml:space="preserve"> are:</w:t>
      </w:r>
    </w:p>
    <w:p w:rsidR="00F75535" w:rsidRDefault="00F75535" w:rsidP="00F75535">
      <w:r>
        <w:tab/>
      </w:r>
      <w:proofErr w:type="spellStart"/>
      <w:r>
        <w:t>setFill</w:t>
      </w:r>
      <w:proofErr w:type="spellEnd"/>
      <w:r>
        <w:t>( Color</w:t>
      </w:r>
      <w:r w:rsidR="00E47BD4">
        <w:t xml:space="preserve">. </w:t>
      </w:r>
      <w:r>
        <w:t xml:space="preserve"> ... ) </w:t>
      </w:r>
      <w:r w:rsidR="00CB7D9D">
        <w:t>d</w:t>
      </w:r>
      <w:r>
        <w:t xml:space="preserve">efines the inner color of </w:t>
      </w:r>
      <w:r w:rsidR="002435AE">
        <w:t>most</w:t>
      </w:r>
      <w:r>
        <w:t xml:space="preserve"> Shape</w:t>
      </w:r>
      <w:r w:rsidR="002435AE">
        <w:t>s</w:t>
      </w:r>
      <w:r>
        <w:t>.</w:t>
      </w:r>
    </w:p>
    <w:p w:rsidR="00F75535" w:rsidRDefault="00F75535" w:rsidP="00F75535">
      <w:r>
        <w:tab/>
      </w:r>
      <w:proofErr w:type="spellStart"/>
      <w:r>
        <w:t>setStroke</w:t>
      </w:r>
      <w:proofErr w:type="spellEnd"/>
      <w:r>
        <w:t>(Color</w:t>
      </w:r>
      <w:r w:rsidR="00E47BD4">
        <w:t>.</w:t>
      </w:r>
      <w:r>
        <w:t xml:space="preserve"> ...) </w:t>
      </w:r>
      <w:r w:rsidR="00CB7D9D">
        <w:t>d</w:t>
      </w:r>
      <w:r>
        <w:t>efines the border color</w:t>
      </w:r>
      <w:r w:rsidR="002435AE">
        <w:t xml:space="preserve"> of most Shapes</w:t>
      </w:r>
      <w:r>
        <w:t>.</w:t>
      </w:r>
      <w:r w:rsidR="002435AE">
        <w:br/>
      </w:r>
      <w:r w:rsidR="00CB7D9D">
        <w:tab/>
      </w:r>
      <w:proofErr w:type="spellStart"/>
      <w:r w:rsidR="002435AE">
        <w:t>setCenterX</w:t>
      </w:r>
      <w:proofErr w:type="spellEnd"/>
      <w:r w:rsidR="00CB7D9D">
        <w:t xml:space="preserve">( ), </w:t>
      </w:r>
      <w:proofErr w:type="spellStart"/>
      <w:r w:rsidR="00CB7D9D">
        <w:t>setCenterY</w:t>
      </w:r>
      <w:proofErr w:type="spellEnd"/>
      <w:r w:rsidR="00CB7D9D">
        <w:t xml:space="preserve">( ), </w:t>
      </w:r>
      <w:proofErr w:type="spellStart"/>
      <w:r w:rsidR="00CB7D9D">
        <w:t>setRadius</w:t>
      </w:r>
      <w:proofErr w:type="spellEnd"/>
      <w:r w:rsidR="00CB7D9D">
        <w:t>( ) define position and property for a circle.</w:t>
      </w:r>
      <w:r w:rsidR="002435AE">
        <w:br/>
      </w:r>
      <w:r w:rsidR="002435AE">
        <w:tab/>
      </w:r>
      <w:proofErr w:type="spellStart"/>
      <w:r w:rsidR="002435AE">
        <w:t>setX</w:t>
      </w:r>
      <w:proofErr w:type="spellEnd"/>
      <w:r w:rsidR="00CB7D9D">
        <w:t>( )</w:t>
      </w:r>
      <w:r w:rsidR="002435AE">
        <w:t xml:space="preserve">, </w:t>
      </w:r>
      <w:proofErr w:type="spellStart"/>
      <w:r w:rsidR="002435AE">
        <w:t>setY</w:t>
      </w:r>
      <w:proofErr w:type="spellEnd"/>
      <w:r w:rsidR="00CB7D9D">
        <w:t>( )</w:t>
      </w:r>
      <w:r w:rsidR="002435AE">
        <w:t xml:space="preserve">, </w:t>
      </w:r>
      <w:proofErr w:type="spellStart"/>
      <w:r w:rsidR="002435AE">
        <w:t>setWidth</w:t>
      </w:r>
      <w:proofErr w:type="spellEnd"/>
      <w:r w:rsidR="00CB7D9D">
        <w:t>( )</w:t>
      </w:r>
      <w:r w:rsidR="002435AE">
        <w:t xml:space="preserve">, </w:t>
      </w:r>
      <w:proofErr w:type="spellStart"/>
      <w:r w:rsidR="002435AE">
        <w:t>setHeight</w:t>
      </w:r>
      <w:proofErr w:type="spellEnd"/>
      <w:r w:rsidR="00CB7D9D">
        <w:t>( )</w:t>
      </w:r>
      <w:r w:rsidR="002435AE">
        <w:t xml:space="preserve"> </w:t>
      </w:r>
      <w:r w:rsidR="00CB7D9D">
        <w:t>d</w:t>
      </w:r>
      <w:r w:rsidR="002435AE">
        <w:t>efine the position and size of many Shapes.</w:t>
      </w:r>
    </w:p>
    <w:p w:rsidR="00F75535" w:rsidRDefault="00F75535" w:rsidP="00F75535">
      <w:r>
        <w:tab/>
      </w:r>
      <w:proofErr w:type="spellStart"/>
      <w:r w:rsidRPr="004469EA">
        <w:t>setTranslateX</w:t>
      </w:r>
      <w:proofErr w:type="spellEnd"/>
      <w:r>
        <w:t xml:space="preserve">(), </w:t>
      </w:r>
      <w:proofErr w:type="spellStart"/>
      <w:r w:rsidRPr="004469EA">
        <w:t>setTranslate</w:t>
      </w:r>
      <w:r>
        <w:t>Y</w:t>
      </w:r>
      <w:proofErr w:type="spellEnd"/>
      <w:r>
        <w:t>()</w:t>
      </w:r>
      <w:r w:rsidR="00CB7D9D">
        <w:t xml:space="preserve"> define the position for a Button.</w:t>
      </w:r>
    </w:p>
    <w:p w:rsidR="00F75535" w:rsidRDefault="00F75535" w:rsidP="00F75535"/>
    <w:p w:rsidR="00155683" w:rsidRDefault="00155683" w:rsidP="00155683">
      <w:pPr>
        <w:pStyle w:val="ListParagraph"/>
        <w:numPr>
          <w:ilvl w:val="0"/>
          <w:numId w:val="29"/>
        </w:numPr>
        <w:spacing w:after="100"/>
        <w:ind w:left="357" w:hanging="357"/>
        <w:contextualSpacing w:val="0"/>
      </w:pPr>
      <w:r w:rsidRPr="005F4F01">
        <w:rPr>
          <w:b/>
        </w:rPr>
        <w:t xml:space="preserve">Warning: </w:t>
      </w:r>
      <w:r>
        <w:t xml:space="preserve">We have seen cases where a Shape is inserted correctly in the </w:t>
      </w:r>
      <w:proofErr w:type="spellStart"/>
      <w:r>
        <w:t>getChildren</w:t>
      </w:r>
      <w:proofErr w:type="spellEnd"/>
      <w:r>
        <w:t xml:space="preserve"> list, but doesn't show on the Form. It helped using </w:t>
      </w:r>
      <w:proofErr w:type="spellStart"/>
      <w:r>
        <w:t>setStroke</w:t>
      </w:r>
      <w:proofErr w:type="spellEnd"/>
      <w:r>
        <w:t>( ... ) or for texts, making the text non-null.</w:t>
      </w:r>
    </w:p>
    <w:p w:rsidR="00155683" w:rsidRDefault="00155683" w:rsidP="00155683">
      <w:pPr>
        <w:pStyle w:val="ListParagraph"/>
        <w:numPr>
          <w:ilvl w:val="0"/>
          <w:numId w:val="29"/>
        </w:numPr>
        <w:spacing w:after="100"/>
        <w:ind w:left="357" w:hanging="357"/>
        <w:contextualSpacing w:val="0"/>
      </w:pPr>
      <w:r w:rsidRPr="005F4F01">
        <w:rPr>
          <w:b/>
        </w:rPr>
        <w:t>Warning:</w:t>
      </w:r>
      <w:r>
        <w:t xml:space="preserve"> Sometimes NetBeans behaves strangely. It often helps to right-click the project icon and use Clean and Build.</w:t>
      </w:r>
    </w:p>
    <w:p w:rsidR="00155683" w:rsidRDefault="00155683" w:rsidP="00155683"/>
    <w:p w:rsidR="003B101F" w:rsidRPr="003B101F" w:rsidRDefault="003B101F" w:rsidP="003B101F"/>
    <w:sectPr w:rsidR="003B101F" w:rsidRPr="003B101F">
      <w:headerReference w:type="even" r:id="rId10"/>
      <w:headerReference w:type="default" r:id="rId11"/>
      <w:pgSz w:w="11906" w:h="16838" w:code="9"/>
      <w:pgMar w:top="1418" w:right="2268" w:bottom="1168" w:left="1247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8E8" w:rsidRDefault="00BC58E8">
      <w:r>
        <w:separator/>
      </w:r>
    </w:p>
  </w:endnote>
  <w:endnote w:type="continuationSeparator" w:id="0">
    <w:p w:rsidR="00BC58E8" w:rsidRDefault="00BC5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8E8" w:rsidRDefault="00BC58E8">
      <w:r>
        <w:separator/>
      </w:r>
    </w:p>
  </w:footnote>
  <w:footnote w:type="continuationSeparator" w:id="0">
    <w:p w:rsidR="00BC58E8" w:rsidRDefault="00BC5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8D7" w:rsidRDefault="00C268D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268D7" w:rsidRDefault="00C268D7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8D7" w:rsidRDefault="00C268D7">
    <w:pPr>
      <w:pStyle w:val="Header"/>
      <w:framePr w:wrap="around" w:vAnchor="text" w:hAnchor="margin" w:xAlign="right" w:y="1"/>
      <w:rPr>
        <w:rStyle w:val="PageNumber"/>
        <w:b w:val="0"/>
        <w:bCs/>
        <w:sz w:val="24"/>
      </w:rPr>
    </w:pPr>
    <w:r>
      <w:rPr>
        <w:rStyle w:val="PageNumber"/>
        <w:b w:val="0"/>
        <w:bCs/>
        <w:sz w:val="24"/>
      </w:rPr>
      <w:fldChar w:fldCharType="begin"/>
    </w:r>
    <w:r>
      <w:rPr>
        <w:rStyle w:val="PageNumber"/>
        <w:b w:val="0"/>
        <w:bCs/>
        <w:sz w:val="24"/>
      </w:rPr>
      <w:instrText xml:space="preserve">PAGE  </w:instrText>
    </w:r>
    <w:r>
      <w:rPr>
        <w:rStyle w:val="PageNumber"/>
        <w:b w:val="0"/>
        <w:bCs/>
        <w:sz w:val="24"/>
      </w:rPr>
      <w:fldChar w:fldCharType="separate"/>
    </w:r>
    <w:r w:rsidR="00686863">
      <w:rPr>
        <w:rStyle w:val="PageNumber"/>
        <w:b w:val="0"/>
        <w:bCs/>
        <w:noProof/>
        <w:sz w:val="24"/>
      </w:rPr>
      <w:t>2</w:t>
    </w:r>
    <w:r>
      <w:rPr>
        <w:rStyle w:val="PageNumber"/>
        <w:b w:val="0"/>
        <w:bCs/>
        <w:sz w:val="24"/>
      </w:rPr>
      <w:fldChar w:fldCharType="end"/>
    </w:r>
  </w:p>
  <w:p w:rsidR="00C268D7" w:rsidRDefault="00C268D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6D3"/>
    <w:multiLevelType w:val="singleLevel"/>
    <w:tmpl w:val="0C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">
    <w:nsid w:val="094C46BD"/>
    <w:multiLevelType w:val="singleLevel"/>
    <w:tmpl w:val="39C4663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">
    <w:nsid w:val="11872CF3"/>
    <w:multiLevelType w:val="hybridMultilevel"/>
    <w:tmpl w:val="59FC86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3A30FCC"/>
    <w:multiLevelType w:val="singleLevel"/>
    <w:tmpl w:val="39C4663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1DD94326"/>
    <w:multiLevelType w:val="singleLevel"/>
    <w:tmpl w:val="39C4663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5">
    <w:nsid w:val="1F8A2262"/>
    <w:multiLevelType w:val="singleLevel"/>
    <w:tmpl w:val="39C4663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6">
    <w:nsid w:val="227B110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8D4787C"/>
    <w:multiLevelType w:val="hybridMultilevel"/>
    <w:tmpl w:val="127A0E16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8FE63EC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58860D2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632574F"/>
    <w:multiLevelType w:val="singleLevel"/>
    <w:tmpl w:val="5EF657FC"/>
    <w:lvl w:ilvl="0">
      <w:start w:val="1"/>
      <w:numFmt w:val="decimal"/>
      <w:lvlText w:val="D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77A7D97"/>
    <w:multiLevelType w:val="hybridMultilevel"/>
    <w:tmpl w:val="D86070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7201AE"/>
    <w:multiLevelType w:val="singleLevel"/>
    <w:tmpl w:val="39C4663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3">
    <w:nsid w:val="3FFA143E"/>
    <w:multiLevelType w:val="singleLevel"/>
    <w:tmpl w:val="39C4663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4">
    <w:nsid w:val="433632C8"/>
    <w:multiLevelType w:val="singleLevel"/>
    <w:tmpl w:val="39C4663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5">
    <w:nsid w:val="4482729B"/>
    <w:multiLevelType w:val="singleLevel"/>
    <w:tmpl w:val="7722B6B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6">
    <w:nsid w:val="46D81F1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DD82EDB"/>
    <w:multiLevelType w:val="singleLevel"/>
    <w:tmpl w:val="39C4663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8">
    <w:nsid w:val="4DE74EDF"/>
    <w:multiLevelType w:val="singleLevel"/>
    <w:tmpl w:val="39C4663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9">
    <w:nsid w:val="519A4F88"/>
    <w:multiLevelType w:val="singleLevel"/>
    <w:tmpl w:val="39C4663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0">
    <w:nsid w:val="56E973C3"/>
    <w:multiLevelType w:val="singleLevel"/>
    <w:tmpl w:val="39C4663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1">
    <w:nsid w:val="57D30089"/>
    <w:multiLevelType w:val="singleLevel"/>
    <w:tmpl w:val="5EF657FC"/>
    <w:lvl w:ilvl="0">
      <w:start w:val="1"/>
      <w:numFmt w:val="decimal"/>
      <w:lvlText w:val="D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DE03663"/>
    <w:multiLevelType w:val="singleLevel"/>
    <w:tmpl w:val="73BEB40E"/>
    <w:lvl w:ilvl="0">
      <w:start w:val="1"/>
      <w:numFmt w:val="decimal"/>
      <w:lvlText w:val="T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E78538E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>
    <w:nsid w:val="758F4CC3"/>
    <w:multiLevelType w:val="singleLevel"/>
    <w:tmpl w:val="39C4663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5">
    <w:nsid w:val="767244C7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8F47286"/>
    <w:multiLevelType w:val="singleLevel"/>
    <w:tmpl w:val="39C4663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7">
    <w:nsid w:val="794D642E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7B037923"/>
    <w:multiLevelType w:val="singleLevel"/>
    <w:tmpl w:val="73BEB40E"/>
    <w:lvl w:ilvl="0">
      <w:start w:val="1"/>
      <w:numFmt w:val="decimal"/>
      <w:lvlText w:val="T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BE42613"/>
    <w:multiLevelType w:val="singleLevel"/>
    <w:tmpl w:val="50264906"/>
    <w:lvl w:ilvl="0">
      <w:start w:val="1"/>
      <w:numFmt w:val="decimal"/>
      <w:lvlText w:val="P%1."/>
      <w:lvlJc w:val="left"/>
      <w:pPr>
        <w:tabs>
          <w:tab w:val="num" w:pos="360"/>
        </w:tabs>
        <w:ind w:left="360" w:hanging="360"/>
      </w:pPr>
    </w:lvl>
  </w:abstractNum>
  <w:num w:numId="1">
    <w:abstractNumId w:val="15"/>
  </w:num>
  <w:num w:numId="2">
    <w:abstractNumId w:val="26"/>
  </w:num>
  <w:num w:numId="3">
    <w:abstractNumId w:val="12"/>
  </w:num>
  <w:num w:numId="4">
    <w:abstractNumId w:val="5"/>
  </w:num>
  <w:num w:numId="5">
    <w:abstractNumId w:val="1"/>
  </w:num>
  <w:num w:numId="6">
    <w:abstractNumId w:val="24"/>
  </w:num>
  <w:num w:numId="7">
    <w:abstractNumId w:val="4"/>
  </w:num>
  <w:num w:numId="8">
    <w:abstractNumId w:val="18"/>
  </w:num>
  <w:num w:numId="9">
    <w:abstractNumId w:val="3"/>
  </w:num>
  <w:num w:numId="10">
    <w:abstractNumId w:val="14"/>
  </w:num>
  <w:num w:numId="11">
    <w:abstractNumId w:val="20"/>
  </w:num>
  <w:num w:numId="12">
    <w:abstractNumId w:val="17"/>
  </w:num>
  <w:num w:numId="13">
    <w:abstractNumId w:val="13"/>
  </w:num>
  <w:num w:numId="14">
    <w:abstractNumId w:val="19"/>
  </w:num>
  <w:num w:numId="15">
    <w:abstractNumId w:val="10"/>
  </w:num>
  <w:num w:numId="16">
    <w:abstractNumId w:val="21"/>
  </w:num>
  <w:num w:numId="17">
    <w:abstractNumId w:val="28"/>
  </w:num>
  <w:num w:numId="18">
    <w:abstractNumId w:val="0"/>
  </w:num>
  <w:num w:numId="19">
    <w:abstractNumId w:val="22"/>
  </w:num>
  <w:num w:numId="20">
    <w:abstractNumId w:val="8"/>
  </w:num>
  <w:num w:numId="21">
    <w:abstractNumId w:val="9"/>
  </w:num>
  <w:num w:numId="22">
    <w:abstractNumId w:val="6"/>
  </w:num>
  <w:num w:numId="23">
    <w:abstractNumId w:val="29"/>
  </w:num>
  <w:num w:numId="24">
    <w:abstractNumId w:val="25"/>
  </w:num>
  <w:num w:numId="25">
    <w:abstractNumId w:val="27"/>
  </w:num>
  <w:num w:numId="26">
    <w:abstractNumId w:val="23"/>
  </w:num>
  <w:num w:numId="27">
    <w:abstractNumId w:val="16"/>
  </w:num>
  <w:num w:numId="28">
    <w:abstractNumId w:val="2"/>
  </w:num>
  <w:num w:numId="29">
    <w:abstractNumId w:val="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A01"/>
    <w:rsid w:val="00007039"/>
    <w:rsid w:val="00010E6C"/>
    <w:rsid w:val="0002380D"/>
    <w:rsid w:val="000242F7"/>
    <w:rsid w:val="000A019E"/>
    <w:rsid w:val="000F7716"/>
    <w:rsid w:val="00106A01"/>
    <w:rsid w:val="001074FE"/>
    <w:rsid w:val="00135A2E"/>
    <w:rsid w:val="00155683"/>
    <w:rsid w:val="001A6339"/>
    <w:rsid w:val="001B5D6B"/>
    <w:rsid w:val="001F1492"/>
    <w:rsid w:val="001F3F87"/>
    <w:rsid w:val="002028DD"/>
    <w:rsid w:val="002435AE"/>
    <w:rsid w:val="002821C4"/>
    <w:rsid w:val="00285364"/>
    <w:rsid w:val="003B101F"/>
    <w:rsid w:val="004C32AD"/>
    <w:rsid w:val="004D1971"/>
    <w:rsid w:val="00570AEF"/>
    <w:rsid w:val="00583950"/>
    <w:rsid w:val="005B665A"/>
    <w:rsid w:val="00603F44"/>
    <w:rsid w:val="00652066"/>
    <w:rsid w:val="00682EBF"/>
    <w:rsid w:val="00686863"/>
    <w:rsid w:val="006E3861"/>
    <w:rsid w:val="006E59B2"/>
    <w:rsid w:val="007354A9"/>
    <w:rsid w:val="007872C0"/>
    <w:rsid w:val="007A619F"/>
    <w:rsid w:val="007C4137"/>
    <w:rsid w:val="0080677C"/>
    <w:rsid w:val="008325CE"/>
    <w:rsid w:val="00844340"/>
    <w:rsid w:val="00852656"/>
    <w:rsid w:val="008B6816"/>
    <w:rsid w:val="00981C8D"/>
    <w:rsid w:val="00A157DA"/>
    <w:rsid w:val="00A35A01"/>
    <w:rsid w:val="00A443C7"/>
    <w:rsid w:val="00A57C89"/>
    <w:rsid w:val="00A904A1"/>
    <w:rsid w:val="00A965D1"/>
    <w:rsid w:val="00AC61DB"/>
    <w:rsid w:val="00B10B35"/>
    <w:rsid w:val="00B35B42"/>
    <w:rsid w:val="00B46E1C"/>
    <w:rsid w:val="00B832EC"/>
    <w:rsid w:val="00BB269D"/>
    <w:rsid w:val="00BC58E8"/>
    <w:rsid w:val="00BD17F2"/>
    <w:rsid w:val="00C01D9E"/>
    <w:rsid w:val="00C102AA"/>
    <w:rsid w:val="00C1037B"/>
    <w:rsid w:val="00C268D7"/>
    <w:rsid w:val="00CB7D9D"/>
    <w:rsid w:val="00CE3B28"/>
    <w:rsid w:val="00D11FC0"/>
    <w:rsid w:val="00D632B2"/>
    <w:rsid w:val="00DA5E7C"/>
    <w:rsid w:val="00DE6C73"/>
    <w:rsid w:val="00E34E84"/>
    <w:rsid w:val="00E47BD4"/>
    <w:rsid w:val="00EB5A8C"/>
    <w:rsid w:val="00EC3936"/>
    <w:rsid w:val="00F75535"/>
    <w:rsid w:val="00FB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51CA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pPr>
      <w:keepNext/>
      <w:tabs>
        <w:tab w:val="center" w:pos="4320"/>
        <w:tab w:val="right" w:pos="8640"/>
      </w:tabs>
    </w:pPr>
    <w:rPr>
      <w:b/>
      <w:sz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5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51CA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pPr>
      <w:keepNext/>
      <w:tabs>
        <w:tab w:val="center" w:pos="4320"/>
        <w:tab w:val="right" w:pos="8640"/>
      </w:tabs>
    </w:pPr>
    <w:rPr>
      <w:b/>
      <w:sz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DKbre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EA23F-E3A4-4E07-9F0F-9631D75E4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DKbrev.dot</Template>
  <TotalTime>657</TotalTime>
  <Pages>1</Pages>
  <Words>556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97-03-14</vt:lpstr>
    </vt:vector>
  </TitlesOfParts>
  <Company>IIØ</Company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97-03-14</dc:title>
  <dc:creator>S_Lauesen</dc:creator>
  <cp:lastModifiedBy>Søren Lauesen</cp:lastModifiedBy>
  <cp:revision>20</cp:revision>
  <cp:lastPrinted>2015-12-04T15:52:00Z</cp:lastPrinted>
  <dcterms:created xsi:type="dcterms:W3CDTF">2015-11-22T19:28:00Z</dcterms:created>
  <dcterms:modified xsi:type="dcterms:W3CDTF">2015-12-04T15:52:00Z</dcterms:modified>
</cp:coreProperties>
</file>